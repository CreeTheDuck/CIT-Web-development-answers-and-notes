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E5" w:rsidRDefault="002D79A6">
      <w:pPr>
        <w:pStyle w:val="Title"/>
      </w:pPr>
      <w:r>
        <w:t>Title</w:t>
      </w:r>
    </w:p>
    <w:p w:rsidR="00170CF0" w:rsidRDefault="00170CF0" w:rsidP="00170CF0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 w:rsidRPr="00170CF0"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SELECT Statement</w:t>
      </w:r>
    </w:p>
    <w:p w:rsidR="00170CF0" w:rsidRPr="00170CF0" w:rsidRDefault="00170CF0" w:rsidP="00170CF0">
      <w:r w:rsidRPr="00170CF0">
        <w:rPr>
          <w:b/>
          <w:bCs/>
        </w:rPr>
        <w:t>FROM</w:t>
      </w:r>
      <w:r w:rsidRPr="00170CF0">
        <w:rPr>
          <w:b/>
          <w:bCs/>
        </w:rPr>
        <w:tab/>
      </w:r>
      <w:r w:rsidRPr="00170CF0">
        <w:rPr>
          <w:b/>
          <w:bCs/>
        </w:rPr>
        <w:tab/>
        <w:t>Specifies table(s) to be used.</w:t>
      </w:r>
    </w:p>
    <w:p w:rsidR="00170CF0" w:rsidRPr="00170CF0" w:rsidRDefault="00170CF0" w:rsidP="00170CF0">
      <w:r w:rsidRPr="00170CF0">
        <w:rPr>
          <w:b/>
          <w:bCs/>
        </w:rPr>
        <w:t>WHERE</w:t>
      </w:r>
      <w:r w:rsidRPr="00170CF0">
        <w:rPr>
          <w:b/>
          <w:bCs/>
        </w:rPr>
        <w:tab/>
      </w:r>
      <w:r w:rsidRPr="00170CF0">
        <w:rPr>
          <w:b/>
          <w:bCs/>
        </w:rPr>
        <w:tab/>
        <w:t>Filters rows.</w:t>
      </w:r>
    </w:p>
    <w:p w:rsidR="00170CF0" w:rsidRPr="00170CF0" w:rsidRDefault="00170CF0" w:rsidP="00170CF0">
      <w:r w:rsidRPr="00170CF0">
        <w:rPr>
          <w:b/>
          <w:bCs/>
        </w:rPr>
        <w:t>GROUP BY</w:t>
      </w:r>
      <w:r w:rsidRPr="00170CF0">
        <w:rPr>
          <w:b/>
          <w:bCs/>
        </w:rPr>
        <w:tab/>
        <w:t>Forms groups of rows with same</w:t>
      </w:r>
      <w:r>
        <w:t xml:space="preserve"> </w:t>
      </w:r>
      <w:r w:rsidRPr="00170CF0">
        <w:rPr>
          <w:b/>
          <w:bCs/>
        </w:rPr>
        <w:t>column value.</w:t>
      </w:r>
    </w:p>
    <w:p w:rsidR="00170CF0" w:rsidRPr="00170CF0" w:rsidRDefault="00170CF0" w:rsidP="00170CF0">
      <w:r w:rsidRPr="00170CF0">
        <w:rPr>
          <w:b/>
          <w:bCs/>
        </w:rPr>
        <w:t>HAVING</w:t>
      </w:r>
      <w:r w:rsidRPr="00170CF0">
        <w:rPr>
          <w:b/>
          <w:bCs/>
        </w:rPr>
        <w:tab/>
      </w:r>
      <w:r w:rsidRPr="00170CF0">
        <w:rPr>
          <w:b/>
          <w:bCs/>
        </w:rPr>
        <w:tab/>
        <w:t>Filters groups subject to some</w:t>
      </w:r>
      <w:r>
        <w:t xml:space="preserve"> </w:t>
      </w:r>
      <w:r w:rsidRPr="00170CF0">
        <w:rPr>
          <w:b/>
          <w:bCs/>
        </w:rPr>
        <w:t>condition.</w:t>
      </w:r>
    </w:p>
    <w:p w:rsidR="00170CF0" w:rsidRPr="00170CF0" w:rsidRDefault="00170CF0" w:rsidP="00170CF0">
      <w:r w:rsidRPr="00170CF0">
        <w:rPr>
          <w:b/>
          <w:bCs/>
        </w:rPr>
        <w:t>SELECT</w:t>
      </w:r>
      <w:r w:rsidRPr="00170CF0">
        <w:rPr>
          <w:b/>
          <w:bCs/>
        </w:rPr>
        <w:tab/>
      </w:r>
      <w:r w:rsidRPr="00170CF0">
        <w:rPr>
          <w:b/>
          <w:bCs/>
        </w:rPr>
        <w:tab/>
        <w:t xml:space="preserve">Specifies which columns are </w:t>
      </w:r>
      <w:proofErr w:type="spellStart"/>
      <w:r w:rsidRPr="00170CF0">
        <w:rPr>
          <w:b/>
          <w:bCs/>
        </w:rPr>
        <w:t>toappear</w:t>
      </w:r>
      <w:proofErr w:type="spellEnd"/>
      <w:r w:rsidRPr="00170CF0">
        <w:rPr>
          <w:b/>
          <w:bCs/>
        </w:rPr>
        <w:t xml:space="preserve"> in output.</w:t>
      </w:r>
    </w:p>
    <w:p w:rsidR="00170CF0" w:rsidRDefault="00170CF0" w:rsidP="00170CF0">
      <w:r w:rsidRPr="00170CF0">
        <w:rPr>
          <w:b/>
          <w:bCs/>
        </w:rPr>
        <w:t xml:space="preserve">ORDER BY </w:t>
      </w:r>
      <w:r w:rsidRPr="00170CF0">
        <w:rPr>
          <w:b/>
          <w:bCs/>
        </w:rPr>
        <w:tab/>
        <w:t>Specifies the order of the output.</w:t>
      </w:r>
    </w:p>
    <w:p w:rsidR="00170CF0" w:rsidRDefault="00170CF0" w:rsidP="00170CF0"/>
    <w:p w:rsidR="00170CF0" w:rsidRDefault="00170CF0" w:rsidP="00170CF0">
      <w:pPr>
        <w:pStyle w:val="Heading1"/>
      </w:pPr>
      <w:r w:rsidRPr="00170CF0">
        <w:t>All Columns, All Rows</w:t>
      </w:r>
    </w:p>
    <w:p w:rsidR="00170CF0" w:rsidRPr="00170CF0" w:rsidRDefault="00170CF0" w:rsidP="00170CF0"/>
    <w:p w:rsidR="00170CF0" w:rsidRDefault="00170CF0" w:rsidP="00170CF0">
      <w:pPr>
        <w:spacing w:after="0"/>
      </w:pPr>
      <w:r w:rsidRPr="00170CF0">
        <w:rPr>
          <w:b/>
          <w:bCs/>
        </w:rPr>
        <w:t>List full details of all staff.</w:t>
      </w:r>
      <w:r>
        <w:t xml:space="preserve"> </w:t>
      </w:r>
      <w:r>
        <w:tab/>
      </w:r>
      <w:r w:rsidRPr="00170CF0">
        <w:rPr>
          <w:b/>
          <w:bCs/>
        </w:rPr>
        <w:t xml:space="preserve">SELECT </w:t>
      </w:r>
      <w:proofErr w:type="spellStart"/>
      <w:r w:rsidRPr="00170CF0">
        <w:rPr>
          <w:b/>
          <w:bCs/>
        </w:rPr>
        <w:t>staffNo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fName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lName</w:t>
      </w:r>
      <w:proofErr w:type="spellEnd"/>
      <w:r w:rsidRPr="00170CF0">
        <w:rPr>
          <w:b/>
          <w:bCs/>
        </w:rPr>
        <w:t xml:space="preserve">, address, </w:t>
      </w:r>
    </w:p>
    <w:p w:rsidR="00170CF0" w:rsidRPr="00170CF0" w:rsidRDefault="00170CF0" w:rsidP="00170CF0">
      <w:pPr>
        <w:spacing w:after="0"/>
        <w:ind w:left="1440" w:firstLine="720"/>
      </w:pPr>
      <w:r w:rsidRPr="00170CF0">
        <w:rPr>
          <w:b/>
          <w:bCs/>
        </w:rPr>
        <w:t xml:space="preserve"> </w:t>
      </w:r>
      <w:proofErr w:type="gramStart"/>
      <w:r w:rsidRPr="00170CF0">
        <w:rPr>
          <w:b/>
          <w:bCs/>
        </w:rPr>
        <w:t>position</w:t>
      </w:r>
      <w:proofErr w:type="gramEnd"/>
      <w:r w:rsidRPr="00170CF0">
        <w:rPr>
          <w:b/>
          <w:bCs/>
        </w:rPr>
        <w:t xml:space="preserve">, sex, DOB, salary, </w:t>
      </w:r>
      <w:proofErr w:type="spellStart"/>
      <w:r w:rsidRPr="00170CF0">
        <w:rPr>
          <w:b/>
          <w:bCs/>
        </w:rPr>
        <w:t>branchNo</w:t>
      </w:r>
      <w:proofErr w:type="spellEnd"/>
    </w:p>
    <w:p w:rsidR="00170CF0" w:rsidRDefault="00170CF0" w:rsidP="00170CF0">
      <w:pPr>
        <w:spacing w:after="0"/>
        <w:rPr>
          <w:b/>
          <w:bCs/>
        </w:rPr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Staff;</w:t>
      </w:r>
    </w:p>
    <w:p w:rsidR="00170CF0" w:rsidRPr="00170CF0" w:rsidRDefault="00170CF0" w:rsidP="00170CF0">
      <w:pPr>
        <w:spacing w:after="0"/>
      </w:pPr>
    </w:p>
    <w:p w:rsidR="00000000" w:rsidRPr="00170CF0" w:rsidRDefault="002D79A6" w:rsidP="00170CF0">
      <w:r w:rsidRPr="00170CF0">
        <w:rPr>
          <w:b/>
          <w:bCs/>
        </w:rPr>
        <w:t>Can use * as an abbreviat</w:t>
      </w:r>
      <w:r w:rsidRPr="00170CF0">
        <w:rPr>
          <w:b/>
          <w:bCs/>
        </w:rPr>
        <w:t>ion for ‘all columns’: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SELECT *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Staff;</w:t>
      </w:r>
    </w:p>
    <w:p w:rsidR="00170CF0" w:rsidRPr="00170CF0" w:rsidRDefault="00170CF0" w:rsidP="00170CF0">
      <w:pPr>
        <w:pStyle w:val="Heading1"/>
      </w:pPr>
      <w:r w:rsidRPr="00170CF0">
        <w:rPr>
          <w:bCs/>
        </w:rPr>
        <w:t>Specific Columns, All Rows</w:t>
      </w:r>
    </w:p>
    <w:p w:rsidR="00170CF0" w:rsidRPr="00170CF0" w:rsidRDefault="00170CF0" w:rsidP="00170CF0">
      <w:r w:rsidRPr="00170CF0">
        <w:rPr>
          <w:b/>
          <w:bCs/>
        </w:rPr>
        <w:t xml:space="preserve">Produce a list of salaries for all staff, showing </w:t>
      </w:r>
      <w:proofErr w:type="gramStart"/>
      <w:r w:rsidRPr="00170CF0">
        <w:rPr>
          <w:b/>
          <w:bCs/>
        </w:rPr>
        <w:t>only  staff</w:t>
      </w:r>
      <w:proofErr w:type="gramEnd"/>
      <w:r w:rsidRPr="00170CF0">
        <w:rPr>
          <w:b/>
          <w:bCs/>
        </w:rPr>
        <w:t xml:space="preserve"> number, first and last names, and salary.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 xml:space="preserve">SELECT </w:t>
      </w:r>
      <w:proofErr w:type="spellStart"/>
      <w:r w:rsidRPr="00170CF0">
        <w:rPr>
          <w:b/>
          <w:bCs/>
        </w:rPr>
        <w:t>staffNo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fName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lName</w:t>
      </w:r>
      <w:proofErr w:type="spellEnd"/>
      <w:r w:rsidRPr="00170CF0">
        <w:rPr>
          <w:b/>
          <w:bCs/>
        </w:rPr>
        <w:t>, salary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Staff;</w:t>
      </w:r>
    </w:p>
    <w:p w:rsidR="00170CF0" w:rsidRPr="00170CF0" w:rsidRDefault="00170CF0" w:rsidP="00170CF0">
      <w:pPr>
        <w:pStyle w:val="Heading1"/>
      </w:pPr>
      <w:r w:rsidRPr="00170CF0">
        <w:rPr>
          <w:bCs/>
        </w:rPr>
        <w:t>Use of DISTINCT</w:t>
      </w:r>
    </w:p>
    <w:p w:rsidR="00170CF0" w:rsidRPr="00170CF0" w:rsidRDefault="00170CF0" w:rsidP="00170CF0">
      <w:r w:rsidRPr="00170CF0">
        <w:rPr>
          <w:b/>
          <w:bCs/>
        </w:rPr>
        <w:t>List the property numbers of all properties that have been viewed.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 xml:space="preserve">SELECT </w:t>
      </w:r>
      <w:proofErr w:type="spellStart"/>
      <w:r w:rsidRPr="00170CF0">
        <w:rPr>
          <w:b/>
          <w:bCs/>
        </w:rPr>
        <w:t>propertyNo</w:t>
      </w:r>
      <w:proofErr w:type="spellEnd"/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Viewing;</w:t>
      </w:r>
    </w:p>
    <w:p w:rsidR="00170CF0" w:rsidRDefault="00170CF0" w:rsidP="00170CF0"/>
    <w:p w:rsidR="00170CF0" w:rsidRDefault="00170CF0" w:rsidP="00170CF0"/>
    <w:p w:rsidR="00170CF0" w:rsidRDefault="00170CF0" w:rsidP="00170CF0"/>
    <w:p w:rsidR="00170CF0" w:rsidRDefault="00170CF0" w:rsidP="00170CF0"/>
    <w:p w:rsidR="00170CF0" w:rsidRDefault="00170CF0" w:rsidP="00170CF0"/>
    <w:p w:rsidR="00170CF0" w:rsidRPr="00170CF0" w:rsidRDefault="00170CF0" w:rsidP="00170CF0">
      <w:pPr>
        <w:pStyle w:val="Heading1"/>
      </w:pPr>
      <w:r w:rsidRPr="00170CF0">
        <w:rPr>
          <w:bCs/>
        </w:rPr>
        <w:lastRenderedPageBreak/>
        <w:t>Use of DISTINCT</w:t>
      </w:r>
    </w:p>
    <w:p w:rsidR="00000000" w:rsidRPr="00170CF0" w:rsidRDefault="002D79A6" w:rsidP="00170CF0">
      <w:r w:rsidRPr="00170CF0">
        <w:rPr>
          <w:b/>
          <w:bCs/>
        </w:rPr>
        <w:t>Use DISTINCT to eliminate duplicates: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 xml:space="preserve">SELECT DISTINCT </w:t>
      </w:r>
      <w:proofErr w:type="spellStart"/>
      <w:r w:rsidRPr="00170CF0">
        <w:rPr>
          <w:b/>
          <w:bCs/>
        </w:rPr>
        <w:t>propertyNo</w:t>
      </w:r>
      <w:proofErr w:type="spellEnd"/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Viewing;</w:t>
      </w:r>
    </w:p>
    <w:p w:rsidR="00170CF0" w:rsidRDefault="00170CF0" w:rsidP="00170CF0"/>
    <w:p w:rsidR="00170CF0" w:rsidRDefault="00170CF0" w:rsidP="00170CF0">
      <w:pPr>
        <w:pStyle w:val="Heading1"/>
      </w:pPr>
      <w:r w:rsidRPr="00170CF0">
        <w:t>Calculated Fields</w:t>
      </w:r>
    </w:p>
    <w:p w:rsidR="00170CF0" w:rsidRPr="00170CF0" w:rsidRDefault="00170CF0" w:rsidP="00170CF0">
      <w:r w:rsidRPr="00170CF0">
        <w:rPr>
          <w:b/>
          <w:bCs/>
        </w:rPr>
        <w:t>Produce list of monthly salaries for all staff, showing staff number, first/last name, and salary.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 xml:space="preserve">SELECT </w:t>
      </w:r>
      <w:proofErr w:type="spellStart"/>
      <w:r w:rsidRPr="00170CF0">
        <w:rPr>
          <w:b/>
          <w:bCs/>
        </w:rPr>
        <w:t>staffNo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fName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lName</w:t>
      </w:r>
      <w:proofErr w:type="spellEnd"/>
      <w:r w:rsidRPr="00170CF0">
        <w:rPr>
          <w:b/>
          <w:bCs/>
        </w:rPr>
        <w:t xml:space="preserve">, </w:t>
      </w:r>
      <w:proofErr w:type="gramStart"/>
      <w:r w:rsidRPr="00170CF0">
        <w:rPr>
          <w:b/>
          <w:bCs/>
        </w:rPr>
        <w:t>salary</w:t>
      </w:r>
      <w:proofErr w:type="gramEnd"/>
      <w:r w:rsidRPr="00170CF0">
        <w:rPr>
          <w:b/>
          <w:bCs/>
        </w:rPr>
        <w:t>/12</w:t>
      </w:r>
    </w:p>
    <w:p w:rsidR="00170CF0" w:rsidRDefault="00170CF0" w:rsidP="00170CF0">
      <w:pPr>
        <w:spacing w:after="0"/>
        <w:rPr>
          <w:b/>
          <w:bCs/>
        </w:rPr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Staff;</w:t>
      </w:r>
    </w:p>
    <w:p w:rsidR="00170CF0" w:rsidRDefault="00170CF0" w:rsidP="00170CF0">
      <w:pPr>
        <w:spacing w:after="0"/>
        <w:rPr>
          <w:b/>
          <w:bCs/>
        </w:rPr>
      </w:pPr>
    </w:p>
    <w:p w:rsidR="00000000" w:rsidRPr="00170CF0" w:rsidRDefault="002D79A6" w:rsidP="00170CF0">
      <w:pPr>
        <w:spacing w:after="0"/>
      </w:pPr>
      <w:r w:rsidRPr="00170CF0">
        <w:rPr>
          <w:b/>
          <w:bCs/>
        </w:rPr>
        <w:t>To name column, use AS clause:</w:t>
      </w:r>
    </w:p>
    <w:p w:rsidR="00170CF0" w:rsidRPr="00170CF0" w:rsidRDefault="00170CF0" w:rsidP="00170CF0">
      <w:pPr>
        <w:spacing w:after="0"/>
        <w:ind w:firstLine="720"/>
      </w:pPr>
      <w:r w:rsidRPr="00170CF0">
        <w:rPr>
          <w:b/>
          <w:bCs/>
        </w:rPr>
        <w:t xml:space="preserve">   </w:t>
      </w:r>
      <w:r w:rsidRPr="00170CF0">
        <w:rPr>
          <w:b/>
          <w:bCs/>
        </w:rPr>
        <w:tab/>
      </w:r>
      <w:r w:rsidRPr="00170CF0">
        <w:rPr>
          <w:b/>
          <w:bCs/>
        </w:rPr>
        <w:tab/>
        <w:t xml:space="preserve">SELECT </w:t>
      </w:r>
      <w:proofErr w:type="spellStart"/>
      <w:r w:rsidRPr="00170CF0">
        <w:rPr>
          <w:b/>
          <w:bCs/>
        </w:rPr>
        <w:t>staffNo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fName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lName</w:t>
      </w:r>
      <w:proofErr w:type="spellEnd"/>
      <w:r w:rsidRPr="00170CF0">
        <w:rPr>
          <w:b/>
          <w:bCs/>
        </w:rPr>
        <w:t xml:space="preserve">, </w:t>
      </w:r>
      <w:proofErr w:type="gramStart"/>
      <w:r w:rsidRPr="00170CF0">
        <w:rPr>
          <w:b/>
          <w:bCs/>
        </w:rPr>
        <w:t>salary</w:t>
      </w:r>
      <w:proofErr w:type="gramEnd"/>
      <w:r w:rsidRPr="00170CF0">
        <w:rPr>
          <w:b/>
          <w:bCs/>
        </w:rPr>
        <w:t xml:space="preserve">/12 </w:t>
      </w:r>
    </w:p>
    <w:p w:rsidR="00170CF0" w:rsidRPr="00170CF0" w:rsidRDefault="00170CF0" w:rsidP="00170CF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 xml:space="preserve">AS </w:t>
      </w:r>
      <w:proofErr w:type="spellStart"/>
      <w:r w:rsidRPr="00170CF0">
        <w:rPr>
          <w:b/>
          <w:bCs/>
        </w:rPr>
        <w:t>monthlySalary</w:t>
      </w:r>
      <w:proofErr w:type="spellEnd"/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>FROM Staff;</w:t>
      </w:r>
    </w:p>
    <w:p w:rsidR="00170CF0" w:rsidRDefault="00170CF0" w:rsidP="00170CF0">
      <w:pPr>
        <w:spacing w:after="0"/>
      </w:pPr>
    </w:p>
    <w:p w:rsidR="00170CF0" w:rsidRPr="00170CF0" w:rsidRDefault="00170CF0" w:rsidP="00170CF0">
      <w:pPr>
        <w:pStyle w:val="Heading1"/>
      </w:pPr>
      <w:r w:rsidRPr="00170CF0">
        <w:t>Comparison Search Condition</w:t>
      </w:r>
    </w:p>
    <w:p w:rsidR="00170CF0" w:rsidRPr="00170CF0" w:rsidRDefault="00170CF0" w:rsidP="00170CF0">
      <w:r w:rsidRPr="00170CF0">
        <w:rPr>
          <w:b/>
          <w:bCs/>
        </w:rPr>
        <w:t>List all staff with a salary greater than 10,000.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70CF0">
        <w:rPr>
          <w:b/>
          <w:bCs/>
        </w:rPr>
        <w:t xml:space="preserve"> SELECT </w:t>
      </w:r>
      <w:proofErr w:type="spellStart"/>
      <w:r w:rsidRPr="00170CF0">
        <w:rPr>
          <w:b/>
          <w:bCs/>
        </w:rPr>
        <w:t>staffNo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fName</w:t>
      </w:r>
      <w:proofErr w:type="spellEnd"/>
      <w:r w:rsidRPr="00170CF0">
        <w:rPr>
          <w:b/>
          <w:bCs/>
        </w:rPr>
        <w:t xml:space="preserve">, </w:t>
      </w:r>
      <w:proofErr w:type="spellStart"/>
      <w:r w:rsidRPr="00170CF0">
        <w:rPr>
          <w:b/>
          <w:bCs/>
        </w:rPr>
        <w:t>lName</w:t>
      </w:r>
      <w:proofErr w:type="spellEnd"/>
      <w:r w:rsidRPr="00170CF0">
        <w:rPr>
          <w:b/>
          <w:bCs/>
        </w:rPr>
        <w:t>, position, salary</w:t>
      </w:r>
    </w:p>
    <w:p w:rsidR="00170CF0" w:rsidRPr="00170CF0" w:rsidRDefault="00170CF0" w:rsidP="00170CF0">
      <w:pPr>
        <w:spacing w:after="0"/>
        <w:ind w:left="1440" w:firstLine="720"/>
      </w:pPr>
      <w:r w:rsidRPr="00170CF0">
        <w:rPr>
          <w:b/>
          <w:bCs/>
        </w:rPr>
        <w:t>FROM Staff</w:t>
      </w:r>
    </w:p>
    <w:p w:rsidR="00170CF0" w:rsidRDefault="00170CF0" w:rsidP="00170CF0">
      <w:pPr>
        <w:spacing w:after="0"/>
        <w:ind w:left="1440" w:firstLine="720"/>
        <w:rPr>
          <w:b/>
          <w:bCs/>
        </w:rPr>
      </w:pPr>
      <w:r w:rsidRPr="00170CF0">
        <w:rPr>
          <w:b/>
          <w:bCs/>
        </w:rPr>
        <w:t>WHERE salary &gt; 10000;</w:t>
      </w:r>
    </w:p>
    <w:p w:rsidR="00170CF0" w:rsidRDefault="00170CF0" w:rsidP="00170CF0">
      <w:pPr>
        <w:spacing w:after="0"/>
        <w:rPr>
          <w:b/>
          <w:bCs/>
        </w:rPr>
      </w:pPr>
    </w:p>
    <w:p w:rsidR="00170CF0" w:rsidRDefault="00170CF0" w:rsidP="00170CF0">
      <w:pPr>
        <w:pStyle w:val="Heading1"/>
      </w:pPr>
      <w:r w:rsidRPr="00170CF0">
        <w:t>Compound Comparison Search Condition</w:t>
      </w:r>
    </w:p>
    <w:p w:rsidR="00170CF0" w:rsidRPr="00170CF0" w:rsidRDefault="00170CF0" w:rsidP="00170CF0">
      <w:r w:rsidRPr="00170CF0">
        <w:rPr>
          <w:b/>
          <w:bCs/>
        </w:rPr>
        <w:t>List addresses of all branch offices in London or Glasgow.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 w:rsidR="00DC4F2E">
        <w:rPr>
          <w:b/>
          <w:bCs/>
        </w:rPr>
        <w:tab/>
      </w:r>
      <w:r w:rsidRPr="00170CF0">
        <w:rPr>
          <w:b/>
          <w:bCs/>
        </w:rPr>
        <w:t>SELECT *</w:t>
      </w:r>
    </w:p>
    <w:p w:rsidR="00170CF0" w:rsidRPr="00170CF0" w:rsidRDefault="00170CF0" w:rsidP="00170CF0">
      <w:pPr>
        <w:spacing w:after="0"/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 w:rsidR="00DC4F2E">
        <w:rPr>
          <w:b/>
          <w:bCs/>
        </w:rPr>
        <w:tab/>
      </w:r>
      <w:r w:rsidRPr="00170CF0">
        <w:rPr>
          <w:b/>
          <w:bCs/>
        </w:rPr>
        <w:t>FROM Branch</w:t>
      </w:r>
    </w:p>
    <w:p w:rsidR="00170CF0" w:rsidRDefault="00170CF0" w:rsidP="00170CF0">
      <w:pPr>
        <w:spacing w:after="0"/>
        <w:rPr>
          <w:b/>
          <w:bCs/>
        </w:rPr>
      </w:pPr>
      <w:r w:rsidRPr="00170CF0">
        <w:rPr>
          <w:b/>
          <w:bCs/>
        </w:rPr>
        <w:tab/>
      </w:r>
      <w:r w:rsidRPr="00170CF0">
        <w:rPr>
          <w:b/>
          <w:bCs/>
        </w:rPr>
        <w:tab/>
      </w:r>
      <w:r w:rsidR="00DC4F2E">
        <w:rPr>
          <w:b/>
          <w:bCs/>
        </w:rPr>
        <w:tab/>
      </w:r>
      <w:r w:rsidRPr="00170CF0">
        <w:rPr>
          <w:b/>
          <w:bCs/>
        </w:rPr>
        <w:t>WHERE city = ‘London’ OR city = ‘Glasgow’;</w:t>
      </w:r>
    </w:p>
    <w:p w:rsidR="00DC4F2E" w:rsidRDefault="00DC4F2E" w:rsidP="00170CF0">
      <w:pPr>
        <w:spacing w:after="0"/>
        <w:rPr>
          <w:b/>
          <w:bCs/>
        </w:rPr>
      </w:pPr>
    </w:p>
    <w:p w:rsidR="00DC4F2E" w:rsidRPr="00170CF0" w:rsidRDefault="00DC4F2E" w:rsidP="00170CF0">
      <w:pPr>
        <w:spacing w:after="0"/>
      </w:pPr>
    </w:p>
    <w:p w:rsidR="00170CF0" w:rsidRPr="00170CF0" w:rsidRDefault="00DC4F2E" w:rsidP="00DC4F2E">
      <w:pPr>
        <w:pStyle w:val="Heading1"/>
      </w:pPr>
      <w:r w:rsidRPr="00DC4F2E">
        <w:t>Range Search Condition</w:t>
      </w:r>
    </w:p>
    <w:p w:rsidR="00DC4F2E" w:rsidRPr="00DC4F2E" w:rsidRDefault="00DC4F2E" w:rsidP="00DC4F2E">
      <w:pPr>
        <w:spacing w:after="0"/>
      </w:pPr>
      <w:r w:rsidRPr="00DC4F2E">
        <w:rPr>
          <w:b/>
          <w:bCs/>
        </w:rPr>
        <w:t>List all staff with a salary between 20,000 and 30,000.</w:t>
      </w:r>
    </w:p>
    <w:p w:rsidR="00DC4F2E" w:rsidRPr="00DC4F2E" w:rsidRDefault="00DC4F2E" w:rsidP="00DC4F2E">
      <w:pPr>
        <w:spacing w:after="0"/>
      </w:pPr>
      <w:r w:rsidRPr="00DC4F2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C4F2E">
        <w:rPr>
          <w:b/>
          <w:bCs/>
        </w:rPr>
        <w:t xml:space="preserve"> SELECT </w:t>
      </w:r>
      <w:proofErr w:type="spellStart"/>
      <w:r w:rsidRPr="00DC4F2E">
        <w:rPr>
          <w:b/>
          <w:bCs/>
        </w:rPr>
        <w:t>staffNo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fName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lName</w:t>
      </w:r>
      <w:proofErr w:type="spellEnd"/>
      <w:r w:rsidRPr="00DC4F2E">
        <w:rPr>
          <w:b/>
          <w:bCs/>
        </w:rPr>
        <w:t>, position, salary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FROM Staff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WHERE salary BETWEEN 20000 AND 30000;</w:t>
      </w:r>
    </w:p>
    <w:p w:rsidR="00170CF0" w:rsidRDefault="00170CF0" w:rsidP="00170CF0">
      <w:pPr>
        <w:spacing w:after="0"/>
        <w:rPr>
          <w:b/>
          <w:bCs/>
        </w:rPr>
      </w:pPr>
    </w:p>
    <w:p w:rsidR="00000000" w:rsidRPr="00DC4F2E" w:rsidRDefault="002D79A6" w:rsidP="00DC4F2E">
      <w:pPr>
        <w:spacing w:after="0"/>
      </w:pPr>
      <w:r w:rsidRPr="00DC4F2E">
        <w:rPr>
          <w:b/>
          <w:bCs/>
        </w:rPr>
        <w:t>BETWEEN does not add much to SQL’s expressive power. Could also write:</w:t>
      </w:r>
    </w:p>
    <w:p w:rsidR="00DC4F2E" w:rsidRPr="00DC4F2E" w:rsidRDefault="00DC4F2E" w:rsidP="00DC4F2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DC4F2E">
        <w:rPr>
          <w:b/>
          <w:bCs/>
        </w:rPr>
        <w:tab/>
        <w:t xml:space="preserve"> SELECT </w:t>
      </w:r>
      <w:proofErr w:type="spellStart"/>
      <w:r w:rsidRPr="00DC4F2E">
        <w:rPr>
          <w:b/>
          <w:bCs/>
        </w:rPr>
        <w:t>staffNo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fName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lName</w:t>
      </w:r>
      <w:proofErr w:type="spellEnd"/>
      <w:r w:rsidRPr="00DC4F2E">
        <w:rPr>
          <w:b/>
          <w:bCs/>
        </w:rPr>
        <w:t>, position, salary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FROM Staff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WHERE salary&gt;=20000 AND salary &lt;= 30000;</w:t>
      </w:r>
    </w:p>
    <w:p w:rsidR="00DC4F2E" w:rsidRDefault="00DC4F2E" w:rsidP="00DC4F2E">
      <w:pPr>
        <w:pStyle w:val="Heading1"/>
      </w:pPr>
      <w:r w:rsidRPr="00DC4F2E">
        <w:lastRenderedPageBreak/>
        <w:t>Set Membership</w:t>
      </w:r>
    </w:p>
    <w:p w:rsidR="00DC4F2E" w:rsidRPr="00DC4F2E" w:rsidRDefault="00DC4F2E" w:rsidP="00DC4F2E">
      <w:r w:rsidRPr="00DC4F2E">
        <w:rPr>
          <w:b/>
          <w:bCs/>
        </w:rPr>
        <w:t>List all managers and supervisors.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 xml:space="preserve">SELECT </w:t>
      </w:r>
      <w:proofErr w:type="spellStart"/>
      <w:r w:rsidRPr="00DC4F2E">
        <w:rPr>
          <w:b/>
          <w:bCs/>
        </w:rPr>
        <w:t>staffNo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fName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lName</w:t>
      </w:r>
      <w:proofErr w:type="spellEnd"/>
      <w:r w:rsidRPr="00DC4F2E">
        <w:rPr>
          <w:b/>
          <w:bCs/>
        </w:rPr>
        <w:t>, position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FROM Staff</w:t>
      </w:r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WHERE position IN (‘Manager’, ‘Supervisor’);</w:t>
      </w:r>
    </w:p>
    <w:p w:rsidR="00DC4F2E" w:rsidRDefault="00DC4F2E" w:rsidP="00DC4F2E">
      <w:pPr>
        <w:pStyle w:val="Heading1"/>
        <w:rPr>
          <w:bCs/>
        </w:rPr>
      </w:pPr>
      <w:r w:rsidRPr="00DC4F2E">
        <w:rPr>
          <w:bCs/>
        </w:rPr>
        <w:t>Pattern Matching</w:t>
      </w:r>
    </w:p>
    <w:p w:rsidR="00DC4F2E" w:rsidRPr="00DC4F2E" w:rsidRDefault="00DC4F2E" w:rsidP="00DC4F2E">
      <w:r w:rsidRPr="00DC4F2E">
        <w:rPr>
          <w:b/>
          <w:bCs/>
        </w:rPr>
        <w:t>Find all owners with the string ‘Glasgow’ in their address.</w:t>
      </w:r>
    </w:p>
    <w:p w:rsidR="00DC4F2E" w:rsidRPr="00DC4F2E" w:rsidRDefault="00DC4F2E" w:rsidP="00DC4F2E">
      <w:pPr>
        <w:spacing w:after="0"/>
      </w:pPr>
      <w:r w:rsidRPr="00DC4F2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C4F2E">
        <w:rPr>
          <w:b/>
          <w:bCs/>
        </w:rPr>
        <w:t xml:space="preserve"> SELECT </w:t>
      </w:r>
      <w:proofErr w:type="spellStart"/>
      <w:r w:rsidRPr="00DC4F2E">
        <w:rPr>
          <w:b/>
          <w:bCs/>
        </w:rPr>
        <w:t>ownerNo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fName</w:t>
      </w:r>
      <w:proofErr w:type="spellEnd"/>
      <w:r w:rsidRPr="00DC4F2E">
        <w:rPr>
          <w:b/>
          <w:bCs/>
        </w:rPr>
        <w:t xml:space="preserve">, </w:t>
      </w:r>
      <w:proofErr w:type="spellStart"/>
      <w:r w:rsidRPr="00DC4F2E">
        <w:rPr>
          <w:b/>
          <w:bCs/>
        </w:rPr>
        <w:t>lName</w:t>
      </w:r>
      <w:proofErr w:type="spellEnd"/>
      <w:r w:rsidRPr="00DC4F2E">
        <w:rPr>
          <w:b/>
          <w:bCs/>
        </w:rPr>
        <w:t xml:space="preserve">, address, </w:t>
      </w:r>
      <w:proofErr w:type="spellStart"/>
      <w:r w:rsidRPr="00DC4F2E">
        <w:rPr>
          <w:b/>
          <w:bCs/>
        </w:rPr>
        <w:t>telNo</w:t>
      </w:r>
      <w:proofErr w:type="spellEnd"/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 xml:space="preserve">FROM </w:t>
      </w:r>
      <w:proofErr w:type="spellStart"/>
      <w:r w:rsidRPr="00DC4F2E">
        <w:rPr>
          <w:b/>
          <w:bCs/>
        </w:rPr>
        <w:t>PrivateOwner</w:t>
      </w:r>
      <w:proofErr w:type="spellEnd"/>
    </w:p>
    <w:p w:rsidR="00DC4F2E" w:rsidRPr="00DC4F2E" w:rsidRDefault="00DC4F2E" w:rsidP="00DC4F2E">
      <w:pPr>
        <w:spacing w:after="0"/>
        <w:ind w:left="1440" w:firstLine="720"/>
      </w:pPr>
      <w:r w:rsidRPr="00DC4F2E">
        <w:rPr>
          <w:b/>
          <w:bCs/>
        </w:rPr>
        <w:t>WHERE address LIKE ‘%Glasgow%’;</w:t>
      </w:r>
    </w:p>
    <w:p w:rsidR="00DC4F2E" w:rsidRDefault="00DC4F2E" w:rsidP="00DC4F2E">
      <w:r>
        <w:tab/>
      </w:r>
      <w:r>
        <w:tab/>
      </w:r>
      <w:r>
        <w:tab/>
        <w:t xml:space="preserve">%g = </w:t>
      </w:r>
      <w:proofErr w:type="spellStart"/>
      <w:r>
        <w:t>flast</w:t>
      </w:r>
      <w:proofErr w:type="spellEnd"/>
      <w:r>
        <w:t xml:space="preserve"> letter</w:t>
      </w:r>
    </w:p>
    <w:p w:rsidR="00DC4F2E" w:rsidRDefault="00DC4F2E" w:rsidP="00DC4F2E">
      <w:r>
        <w:tab/>
      </w:r>
      <w:r>
        <w:tab/>
      </w:r>
      <w:r>
        <w:tab/>
        <w:t xml:space="preserve">G% </w:t>
      </w:r>
      <w:r w:rsidR="002D79A6">
        <w:t>=</w:t>
      </w:r>
      <w:r>
        <w:t>FIRST LETTER</w:t>
      </w:r>
    </w:p>
    <w:p w:rsidR="002D79A6" w:rsidRDefault="002D79A6" w:rsidP="00DC4F2E"/>
    <w:p w:rsidR="002D79A6" w:rsidRPr="00DC4F2E" w:rsidRDefault="002D79A6" w:rsidP="00DC4F2E">
      <w:bookmarkStart w:id="0" w:name="_GoBack"/>
      <w:bookmarkEnd w:id="0"/>
    </w:p>
    <w:sectPr w:rsidR="002D79A6" w:rsidRPr="00DC4F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689F"/>
    <w:multiLevelType w:val="hybridMultilevel"/>
    <w:tmpl w:val="F23EFCC2"/>
    <w:lvl w:ilvl="0" w:tplc="4BDEF81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8E318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34091F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348034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0474A6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9E0027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B839F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7E2872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44CEE5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35F64D78"/>
    <w:multiLevelType w:val="hybridMultilevel"/>
    <w:tmpl w:val="6BAE8716"/>
    <w:lvl w:ilvl="0" w:tplc="C2B05B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134872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D5C751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A25A8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04C18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52281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50A58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4F605E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5B8C11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369D6BF0"/>
    <w:multiLevelType w:val="hybridMultilevel"/>
    <w:tmpl w:val="5B6EE6EA"/>
    <w:lvl w:ilvl="0" w:tplc="53DA339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964B08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D18C71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C049D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BC800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37279F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70A04B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020E7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20D32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5365158A"/>
    <w:multiLevelType w:val="hybridMultilevel"/>
    <w:tmpl w:val="1E7A72C8"/>
    <w:lvl w:ilvl="0" w:tplc="E5547B1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EC80C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B267CA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1A670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D88682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D926E3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08A61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DA4528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F68B2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663C59F4"/>
    <w:multiLevelType w:val="hybridMultilevel"/>
    <w:tmpl w:val="758E32AE"/>
    <w:lvl w:ilvl="0" w:tplc="B7CEEB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2EC904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0A1AE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3A05D6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24273E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2CD6E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A4C5F6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34785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6BA5C8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70CE4D4F"/>
    <w:multiLevelType w:val="hybridMultilevel"/>
    <w:tmpl w:val="3452BC74"/>
    <w:lvl w:ilvl="0" w:tplc="67D6F778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B94688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C90505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476657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32AFE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4E4CFD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1A43C9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C4EA1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AFCD54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F0"/>
    <w:rsid w:val="00170CF0"/>
    <w:rsid w:val="002D79A6"/>
    <w:rsid w:val="007D31E5"/>
    <w:rsid w:val="00DC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1AC9D-93AB-4EDA-82D8-9B9378CE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5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7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</Template>
  <TotalTime>25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Gabriel</dc:creator>
  <cp:keywords/>
  <cp:lastModifiedBy>Robert Gabriel</cp:lastModifiedBy>
  <cp:revision>1</cp:revision>
  <dcterms:created xsi:type="dcterms:W3CDTF">2013-10-12T12:48:00Z</dcterms:created>
  <dcterms:modified xsi:type="dcterms:W3CDTF">2013-10-12T13:13:00Z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