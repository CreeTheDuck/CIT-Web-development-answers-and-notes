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098" w:rsidRDefault="003F284C">
      <w:pPr>
        <w:pStyle w:val="Title"/>
      </w:pPr>
      <w:r>
        <w:t>Visual Design Website Project</w:t>
      </w:r>
    </w:p>
    <w:p w:rsidR="00D27098" w:rsidRDefault="003F284C">
      <w:pPr>
        <w:pStyle w:val="Heading1"/>
      </w:pPr>
      <w:r>
        <w:t>Tone</w:t>
      </w:r>
    </w:p>
    <w:p w:rsidR="00E26FFF" w:rsidRPr="00E26FFF" w:rsidRDefault="00E26FFF" w:rsidP="00E26FFF">
      <w:hyperlink r:id="rId8" w:history="1">
        <w:r w:rsidRPr="00E26FFF">
          <w:rPr>
            <w:color w:val="0000FF"/>
            <w:u w:val="single"/>
          </w:rPr>
          <w:t>http://www.col</w:t>
        </w:r>
        <w:bookmarkStart w:id="0" w:name="_GoBack"/>
        <w:bookmarkEnd w:id="0"/>
        <w:r w:rsidRPr="00E26FFF">
          <w:rPr>
            <w:color w:val="0000FF"/>
            <w:u w:val="single"/>
          </w:rPr>
          <w:t>o</w:t>
        </w:r>
        <w:r w:rsidRPr="00E26FFF">
          <w:rPr>
            <w:color w:val="0000FF"/>
            <w:u w:val="single"/>
          </w:rPr>
          <w:t>uredlines.com.au/</w:t>
        </w:r>
      </w:hyperlink>
    </w:p>
    <w:p w:rsidR="00E26FFF" w:rsidRDefault="00E26FFF">
      <w:hyperlink r:id="rId9" w:history="1">
        <w:r w:rsidRPr="00E26FFF">
          <w:rPr>
            <w:color w:val="0000FF"/>
            <w:u w:val="single"/>
          </w:rPr>
          <w:t>http://thee</w:t>
        </w:r>
        <w:r w:rsidRPr="00E26FFF">
          <w:rPr>
            <w:color w:val="0000FF"/>
            <w:u w:val="single"/>
          </w:rPr>
          <w:t>c</w:t>
        </w:r>
        <w:r w:rsidRPr="00E26FFF">
          <w:rPr>
            <w:color w:val="0000FF"/>
            <w:u w:val="single"/>
          </w:rPr>
          <w:t>ologycenter.org/</w:t>
        </w:r>
      </w:hyperlink>
    </w:p>
    <w:p w:rsidR="00E26FFF" w:rsidRDefault="00E26FFF">
      <w:hyperlink r:id="rId10" w:history="1">
        <w:r w:rsidRPr="00E26FFF">
          <w:rPr>
            <w:color w:val="0000FF"/>
            <w:u w:val="single"/>
          </w:rPr>
          <w:t>http://flatuicolors.com/</w:t>
        </w:r>
      </w:hyperlink>
    </w:p>
    <w:p w:rsidR="003F284C" w:rsidRDefault="00E26FFF">
      <w:hyperlink r:id="rId11" w:history="1">
        <w:r w:rsidRPr="00E26FFF">
          <w:rPr>
            <w:color w:val="0000FF"/>
            <w:u w:val="single"/>
          </w:rPr>
          <w:t>http://wi</w:t>
        </w:r>
        <w:r w:rsidRPr="00E26FFF">
          <w:rPr>
            <w:color w:val="0000FF"/>
            <w:u w:val="single"/>
          </w:rPr>
          <w:t>s</w:t>
        </w:r>
        <w:r w:rsidRPr="00E26FFF">
          <w:rPr>
            <w:color w:val="0000FF"/>
            <w:u w:val="single"/>
          </w:rPr>
          <w:t>tia.com/</w:t>
        </w:r>
      </w:hyperlink>
    </w:p>
    <w:p w:rsidR="00E26FFF" w:rsidRDefault="00E26FFF">
      <w:hyperlink r:id="rId12" w:history="1">
        <w:r w:rsidRPr="00E26FFF">
          <w:rPr>
            <w:color w:val="0000FF"/>
            <w:u w:val="single"/>
          </w:rPr>
          <w:t>http://theecologycenter.org/</w:t>
        </w:r>
      </w:hyperlink>
    </w:p>
    <w:p w:rsidR="003F284C" w:rsidRDefault="003F284C" w:rsidP="003F284C">
      <w:pPr>
        <w:pStyle w:val="Heading1"/>
      </w:pPr>
      <w:r>
        <w:t>Research</w:t>
      </w:r>
    </w:p>
    <w:p w:rsidR="003F284C" w:rsidRDefault="00455847" w:rsidP="003F284C">
      <w:r>
        <w:t>Dafont.com</w:t>
      </w:r>
    </w:p>
    <w:p w:rsidR="00455847" w:rsidRDefault="00455847" w:rsidP="003F284C">
      <w:r>
        <w:t>Kuler.adoble.com</w:t>
      </w:r>
    </w:p>
    <w:p w:rsidR="00455847" w:rsidRDefault="00455847" w:rsidP="003F284C">
      <w:r>
        <w:t>Googlefonts.com</w:t>
      </w:r>
    </w:p>
    <w:p w:rsidR="00455847" w:rsidRDefault="00455847" w:rsidP="003F284C">
      <w:r>
        <w:t>Flatuicolors.com</w:t>
      </w:r>
    </w:p>
    <w:p w:rsidR="003F284C" w:rsidRDefault="003F284C" w:rsidP="003F284C">
      <w:pPr>
        <w:pStyle w:val="Heading1"/>
      </w:pPr>
      <w:r>
        <w:t>Source Fonts</w:t>
      </w:r>
    </w:p>
    <w:p w:rsidR="00E26FFF" w:rsidRDefault="00E26FFF" w:rsidP="00E26FFF">
      <w:proofErr w:type="gramStart"/>
      <w:r>
        <w:t>Font :</w:t>
      </w:r>
      <w:proofErr w:type="gramEnd"/>
      <w:r>
        <w:t xml:space="preserve"> </w:t>
      </w:r>
      <w:proofErr w:type="spellStart"/>
      <w:r>
        <w:rPr>
          <w:rStyle w:val="Strong"/>
          <w:rFonts w:ascii="inherit" w:hAnsi="inherit" w:cs="Arial"/>
          <w:color w:val="222222"/>
          <w:sz w:val="20"/>
          <w:szCs w:val="20"/>
          <w:bdr w:val="none" w:sz="0" w:space="0" w:color="auto" w:frame="1"/>
          <w:shd w:val="clear" w:color="auto" w:fill="FFFFFF"/>
        </w:rPr>
        <w:t>Roboto</w:t>
      </w:r>
      <w:proofErr w:type="spellEnd"/>
      <w:r>
        <w:rPr>
          <w:rStyle w:val="Strong"/>
          <w:rFonts w:ascii="inherit" w:hAnsi="inherit" w:cs="Arial"/>
          <w:color w:val="222222"/>
          <w:sz w:val="20"/>
          <w:szCs w:val="20"/>
          <w:bdr w:val="none" w:sz="0" w:space="0" w:color="auto" w:frame="1"/>
          <w:shd w:val="clear" w:color="auto" w:fill="FFFFFF"/>
        </w:rPr>
        <w:t xml:space="preserve"> Slab</w:t>
      </w:r>
    </w:p>
    <w:p w:rsidR="003F284C" w:rsidRDefault="003F284C" w:rsidP="003F284C"/>
    <w:p w:rsidR="003F284C" w:rsidRDefault="003F284C" w:rsidP="003F284C">
      <w:pPr>
        <w:pStyle w:val="Heading1"/>
      </w:pPr>
      <w:r>
        <w:t>Color Palettes</w:t>
      </w:r>
    </w:p>
    <w:p w:rsidR="00E26FFF" w:rsidRDefault="00E26FFF" w:rsidP="00E26FFF">
      <w:hyperlink r:id="rId13" w:history="1">
        <w:r w:rsidRPr="00E26FFF">
          <w:rPr>
            <w:color w:val="0000FF"/>
            <w:u w:val="single"/>
          </w:rPr>
          <w:t>http://flatuicolors.com/</w:t>
        </w:r>
      </w:hyperlink>
    </w:p>
    <w:p w:rsidR="00E26FFF" w:rsidRDefault="00E26FFF" w:rsidP="003F284C">
      <w:r>
        <w:t xml:space="preserve">Base </w:t>
      </w:r>
      <w:proofErr w:type="gramStart"/>
      <w:r>
        <w:t>Color :</w:t>
      </w:r>
      <w:proofErr w:type="gramEnd"/>
      <w:r>
        <w:t xml:space="preserve"> #</w:t>
      </w:r>
      <w:proofErr w:type="spellStart"/>
      <w:r>
        <w:t>ebebeb</w:t>
      </w:r>
      <w:proofErr w:type="spellEnd"/>
      <w:r>
        <w:t>; (Type of Grey)</w:t>
      </w:r>
    </w:p>
    <w:p w:rsidR="003F284C" w:rsidRDefault="003F284C" w:rsidP="003F284C">
      <w:pPr>
        <w:pStyle w:val="Heading1"/>
      </w:pPr>
      <w:r>
        <w:t>Blog</w:t>
      </w:r>
    </w:p>
    <w:p w:rsidR="003F284C" w:rsidRDefault="003F284C" w:rsidP="003F284C">
      <w:r>
        <w:t xml:space="preserve">To take </w:t>
      </w:r>
      <w:r>
        <w:t>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F284C" w:rsidRDefault="003F284C" w:rsidP="003F284C">
      <w:r>
        <w:t>Go ahead and get started.</w:t>
      </w:r>
    </w:p>
    <w:p w:rsidR="003F284C" w:rsidRDefault="003F284C" w:rsidP="003F284C"/>
    <w:p w:rsidR="003F284C" w:rsidRDefault="003F284C" w:rsidP="003F284C"/>
    <w:p w:rsidR="003F284C" w:rsidRDefault="003F284C"/>
    <w:sectPr w:rsidR="003F28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C0A" w:rsidRDefault="005E7C0A" w:rsidP="003F284C">
      <w:pPr>
        <w:spacing w:after="0" w:line="240" w:lineRule="auto"/>
      </w:pPr>
      <w:r>
        <w:separator/>
      </w:r>
    </w:p>
  </w:endnote>
  <w:endnote w:type="continuationSeparator" w:id="0">
    <w:p w:rsidR="005E7C0A" w:rsidRDefault="005E7C0A" w:rsidP="003F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C0A" w:rsidRDefault="005E7C0A" w:rsidP="003F284C">
      <w:pPr>
        <w:spacing w:after="0" w:line="240" w:lineRule="auto"/>
      </w:pPr>
      <w:r>
        <w:separator/>
      </w:r>
    </w:p>
  </w:footnote>
  <w:footnote w:type="continuationSeparator" w:id="0">
    <w:p w:rsidR="005E7C0A" w:rsidRDefault="005E7C0A" w:rsidP="003F28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4C"/>
    <w:rsid w:val="003F284C"/>
    <w:rsid w:val="00455847"/>
    <w:rsid w:val="005E7C0A"/>
    <w:rsid w:val="009651C8"/>
    <w:rsid w:val="00D27098"/>
    <w:rsid w:val="00E2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478F3-5A66-4C50-B382-C595EC2F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F2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84C"/>
  </w:style>
  <w:style w:type="paragraph" w:styleId="Footer">
    <w:name w:val="footer"/>
    <w:basedOn w:val="Normal"/>
    <w:link w:val="FooterChar"/>
    <w:uiPriority w:val="99"/>
    <w:unhideWhenUsed/>
    <w:rsid w:val="003F2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uredlines.com.au/" TargetMode="External"/><Relationship Id="rId13" Type="http://schemas.openxmlformats.org/officeDocument/2006/relationships/hyperlink" Target="http://flatuicolo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heecologycenter.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sti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latuicolors.com/" TargetMode="External"/><Relationship Id="rId4" Type="http://schemas.openxmlformats.org/officeDocument/2006/relationships/settings" Target="settings.xml"/><Relationship Id="rId9" Type="http://schemas.openxmlformats.org/officeDocument/2006/relationships/hyperlink" Target="http://theecologycenter.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Ion%20design%20(blank)(2).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(blank)(2)</Template>
  <TotalTime>234</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Gabriel</dc:creator>
  <cp:keywords/>
  <cp:lastModifiedBy>Robert Gabriel</cp:lastModifiedBy>
  <cp:revision>3</cp:revision>
  <dcterms:created xsi:type="dcterms:W3CDTF">2013-10-17T12:08:00Z</dcterms:created>
  <dcterms:modified xsi:type="dcterms:W3CDTF">2013-10-17T16:02:00Z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