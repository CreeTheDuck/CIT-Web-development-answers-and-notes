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68E" w:rsidRDefault="00527D3E">
      <w:pPr>
        <w:pStyle w:val="Title"/>
      </w:pPr>
      <w:r>
        <w:t>Title</w:t>
      </w:r>
    </w:p>
    <w:p w:rsidR="00B6668E" w:rsidRDefault="00A50EC9" w:rsidP="00A50EC9">
      <w:pPr>
        <w:pStyle w:val="Heading1"/>
      </w:pPr>
      <w:r>
        <w:t>Function</w:t>
      </w:r>
    </w:p>
    <w:p w:rsidR="00A50EC9" w:rsidRPr="00A50EC9" w:rsidRDefault="00A50EC9" w:rsidP="00A50EC9">
      <w:pPr>
        <w:pStyle w:val="Subtitle"/>
        <w:spacing w:after="0"/>
      </w:pPr>
      <w:r>
        <w:t>Basic:</w:t>
      </w:r>
    </w:p>
    <w:p w:rsidR="00A50EC9" w:rsidRDefault="00A50EC9" w:rsidP="00A50EC9">
      <w:pPr>
        <w:spacing w:after="0"/>
        <w:ind w:firstLine="720"/>
      </w:pPr>
      <w:r>
        <w:t xml:space="preserve">Function </w:t>
      </w:r>
      <w:proofErr w:type="spellStart"/>
      <w:r>
        <w:t>function_name</w:t>
      </w:r>
      <w:proofErr w:type="spellEnd"/>
      <w:r>
        <w:t xml:space="preserve"> (</w:t>
      </w:r>
      <w:r w:rsidRPr="00A50EC9">
        <w:t>) {</w:t>
      </w:r>
      <w:r>
        <w:t xml:space="preserve"> }</w:t>
      </w:r>
    </w:p>
    <w:p w:rsidR="00A50EC9" w:rsidRDefault="00A50EC9" w:rsidP="00A50EC9">
      <w:pPr>
        <w:spacing w:after="0"/>
        <w:ind w:firstLine="720"/>
      </w:pPr>
      <w:r>
        <w:t>Call a Function:</w:t>
      </w:r>
    </w:p>
    <w:p w:rsidR="00A50EC9" w:rsidRDefault="00A50EC9" w:rsidP="00A50EC9">
      <w:pPr>
        <w:spacing w:after="0"/>
      </w:pPr>
      <w:r>
        <w:tab/>
      </w:r>
      <w:proofErr w:type="gramStart"/>
      <w:r>
        <w:t>Example(</w:t>
      </w:r>
      <w:proofErr w:type="gramEnd"/>
      <w:r>
        <w:t>);</w:t>
      </w:r>
    </w:p>
    <w:p w:rsidR="00A50EC9" w:rsidRDefault="00A50EC9" w:rsidP="00A50EC9">
      <w:pPr>
        <w:pStyle w:val="Heading2"/>
      </w:pPr>
      <w:r>
        <w:t xml:space="preserve">Pass Variables: </w:t>
      </w:r>
    </w:p>
    <w:p w:rsidR="00A50EC9" w:rsidRDefault="00A50EC9" w:rsidP="00A50EC9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 = 0;</w:t>
      </w:r>
    </w:p>
    <w:p w:rsidR="00A50EC9" w:rsidRDefault="00A50EC9" w:rsidP="00A50EC9">
      <w:pPr>
        <w:spacing w:after="0"/>
      </w:pPr>
      <w:r>
        <w:tab/>
      </w:r>
      <w:proofErr w:type="gramStart"/>
      <w:r>
        <w:t>Example(</w:t>
      </w:r>
      <w:proofErr w:type="spellStart"/>
      <w:proofErr w:type="gramEnd"/>
      <w:r>
        <w:t>i</w:t>
      </w:r>
      <w:proofErr w:type="spellEnd"/>
      <w:r>
        <w:t>);</w:t>
      </w:r>
    </w:p>
    <w:p w:rsidR="00A50EC9" w:rsidRDefault="00A50EC9" w:rsidP="00A50EC9">
      <w:pPr>
        <w:spacing w:after="0"/>
      </w:pPr>
      <w:r>
        <w:tab/>
      </w:r>
      <w:r>
        <w:t xml:space="preserve">Function </w:t>
      </w:r>
      <w:r>
        <w:t>Example</w:t>
      </w:r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 w:rsidRPr="00A50EC9">
        <w:t>) {</w:t>
      </w:r>
      <w:r>
        <w:t xml:space="preserve"> }</w:t>
      </w:r>
    </w:p>
    <w:p w:rsidR="00A50EC9" w:rsidRDefault="00A50EC9" w:rsidP="00A50EC9">
      <w:pPr>
        <w:pStyle w:val="Heading2"/>
      </w:pPr>
      <w:r>
        <w:t>Return Variables</w:t>
      </w:r>
    </w:p>
    <w:p w:rsidR="00A50EC9" w:rsidRDefault="00A50EC9" w:rsidP="00A50EC9">
      <w:pPr>
        <w:spacing w:after="0"/>
        <w:ind w:firstLine="720"/>
      </w:pPr>
      <w:proofErr w:type="spellStart"/>
      <w:r>
        <w:t>Var</w:t>
      </w:r>
      <w:proofErr w:type="spellEnd"/>
      <w:r>
        <w:t xml:space="preserve"> String = </w:t>
      </w:r>
      <w:proofErr w:type="gramStart"/>
      <w:r>
        <w:t>Example(</w:t>
      </w:r>
      <w:proofErr w:type="spellStart"/>
      <w:proofErr w:type="gramEnd"/>
      <w:r>
        <w:t>I,p</w:t>
      </w:r>
      <w:proofErr w:type="spellEnd"/>
      <w:r>
        <w:t>);</w:t>
      </w:r>
    </w:p>
    <w:p w:rsidR="00A50EC9" w:rsidRDefault="00A50EC9" w:rsidP="00870D85">
      <w:pPr>
        <w:spacing w:after="0"/>
        <w:ind w:firstLine="720"/>
      </w:pPr>
      <w:r>
        <w:t>Function Example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gramStart"/>
      <w:r>
        <w:t>,var</w:t>
      </w:r>
      <w:proofErr w:type="spellEnd"/>
      <w:proofErr w:type="gramEnd"/>
      <w:r>
        <w:t xml:space="preserve"> p</w:t>
      </w:r>
      <w:r w:rsidRPr="00A50EC9">
        <w:t>) {</w:t>
      </w:r>
      <w:r>
        <w:t xml:space="preserve"> return </w:t>
      </w:r>
      <w:proofErr w:type="spellStart"/>
      <w:r>
        <w:t>i</w:t>
      </w:r>
      <w:proofErr w:type="spellEnd"/>
      <w:r>
        <w:t>*p</w:t>
      </w:r>
      <w:r>
        <w:t xml:space="preserve"> }</w:t>
      </w:r>
    </w:p>
    <w:p w:rsidR="00A50EC9" w:rsidRDefault="00A50EC9" w:rsidP="00870D85">
      <w:pPr>
        <w:pStyle w:val="Heading2"/>
      </w:pPr>
      <w:r>
        <w:t xml:space="preserve">Changing from string to </w:t>
      </w:r>
      <w:proofErr w:type="spellStart"/>
      <w:proofErr w:type="gramStart"/>
      <w:r>
        <w:t>int</w:t>
      </w:r>
      <w:proofErr w:type="spellEnd"/>
      <w:r w:rsidR="00870D85">
        <w:t xml:space="preserve"> :</w:t>
      </w:r>
      <w:proofErr w:type="gramEnd"/>
    </w:p>
    <w:p w:rsidR="00A50EC9" w:rsidRDefault="00A50EC9" w:rsidP="00A50EC9">
      <w:pPr>
        <w:spacing w:after="0"/>
      </w:pPr>
    </w:p>
    <w:p w:rsidR="00A50EC9" w:rsidRDefault="00A50EC9" w:rsidP="00A50EC9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digitOne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n.charAt</w:t>
      </w:r>
      <w:proofErr w:type="spellEnd"/>
      <w:r>
        <w:t>(0),10</w:t>
      </w:r>
      <w:r w:rsidR="00870D85">
        <w:t>);</w:t>
      </w:r>
    </w:p>
    <w:p w:rsidR="00870D85" w:rsidRDefault="00870D85" w:rsidP="00870D85">
      <w:pPr>
        <w:pStyle w:val="Heading2"/>
      </w:pPr>
      <w:r>
        <w:t xml:space="preserve">Changing </w:t>
      </w:r>
      <w:proofErr w:type="spellStart"/>
      <w:r>
        <w:t>int</w:t>
      </w:r>
      <w:proofErr w:type="spellEnd"/>
      <w:r>
        <w:t xml:space="preserve"> to </w:t>
      </w:r>
      <w:proofErr w:type="gramStart"/>
      <w:r>
        <w:t>string :</w:t>
      </w:r>
      <w:proofErr w:type="gramEnd"/>
    </w:p>
    <w:p w:rsidR="00870D85" w:rsidRDefault="00870D85" w:rsidP="00870D85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>= 2;</w:t>
      </w:r>
    </w:p>
    <w:p w:rsidR="00870D85" w:rsidRDefault="00870D85" w:rsidP="00870D85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("demo");</w:t>
      </w:r>
    </w:p>
    <w:p w:rsidR="00A50EC9" w:rsidRDefault="00870D85" w:rsidP="00870D85">
      <w:pPr>
        <w:spacing w:after="0"/>
        <w:ind w:firstLine="720"/>
      </w:pPr>
      <w:proofErr w:type="spellStart"/>
      <w:r>
        <w:t>x.innerHTML</w:t>
      </w:r>
      <w:proofErr w:type="spellEnd"/>
      <w:r>
        <w:t>=</w:t>
      </w:r>
      <w:proofErr w:type="spellStart"/>
      <w:proofErr w:type="gramStart"/>
      <w:r>
        <w:t>myvar.toString</w:t>
      </w:r>
      <w:proofErr w:type="spellEnd"/>
      <w:r>
        <w:t>(</w:t>
      </w:r>
      <w:proofErr w:type="gramEnd"/>
      <w:r>
        <w:t>);</w:t>
      </w:r>
    </w:p>
    <w:p w:rsidR="00A50EC9" w:rsidRDefault="00A50EC9" w:rsidP="00A50EC9"/>
    <w:p w:rsidR="00870D85" w:rsidRDefault="00870D85" w:rsidP="00870D85">
      <w:pPr>
        <w:pStyle w:val="Heading2"/>
      </w:pPr>
      <w:r>
        <w:t>Array</w:t>
      </w:r>
    </w:p>
    <w:p w:rsidR="00870D85" w:rsidRDefault="00870D85" w:rsidP="00A50EC9">
      <w:proofErr w:type="spellStart"/>
      <w:proofErr w:type="gramStart"/>
      <w:r w:rsidRPr="00870D85">
        <w:t>var</w:t>
      </w:r>
      <w:proofErr w:type="spellEnd"/>
      <w:proofErr w:type="gramEnd"/>
      <w:r w:rsidRPr="00870D85">
        <w:t xml:space="preserve"> </w:t>
      </w:r>
      <w:proofErr w:type="spellStart"/>
      <w:r w:rsidRPr="00870D85">
        <w:t>cardNumber</w:t>
      </w:r>
      <w:proofErr w:type="spellEnd"/>
      <w:r w:rsidRPr="00870D85">
        <w:t xml:space="preserve"> = [0, 0</w:t>
      </w:r>
      <w:r>
        <w:t>];</w:t>
      </w:r>
    </w:p>
    <w:p w:rsidR="00870D85" w:rsidRDefault="00870D85" w:rsidP="00870D85">
      <w:pPr>
        <w:pStyle w:val="Heading2"/>
      </w:pPr>
      <w:r>
        <w:t>Get Element:</w:t>
      </w:r>
    </w:p>
    <w:p w:rsidR="00870D85" w:rsidRDefault="00870D85" w:rsidP="00870D85">
      <w:pPr>
        <w:ind w:firstLine="720"/>
      </w:pPr>
      <w:proofErr w:type="spellStart"/>
      <w:proofErr w:type="gramStart"/>
      <w:r w:rsidRPr="00870D85">
        <w:t>document.getElementById</w:t>
      </w:r>
      <w:proofErr w:type="spellEnd"/>
      <w:r w:rsidRPr="00870D85">
        <w:t>(</w:t>
      </w:r>
      <w:proofErr w:type="gramEnd"/>
      <w:r w:rsidRPr="00870D85">
        <w:t>"</w:t>
      </w:r>
      <w:proofErr w:type="spellStart"/>
      <w:r w:rsidRPr="00870D85">
        <w:t>creditcard</w:t>
      </w:r>
      <w:proofErr w:type="spellEnd"/>
      <w:r w:rsidRPr="00870D85">
        <w:t>").value;</w:t>
      </w:r>
    </w:p>
    <w:p w:rsidR="00870D85" w:rsidRDefault="00870D85" w:rsidP="00A50EC9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p w:rsidR="00870D85" w:rsidRDefault="00870D85" w:rsidP="00A50EC9"/>
    <w:p w:rsidR="00870D85" w:rsidRDefault="00870D85" w:rsidP="00A50EC9"/>
    <w:p w:rsidR="00870D85" w:rsidRDefault="00870D85" w:rsidP="00A50EC9"/>
    <w:p w:rsidR="00870D85" w:rsidRDefault="00870D85" w:rsidP="00A50EC9"/>
    <w:p w:rsidR="00870D85" w:rsidRDefault="00870D85" w:rsidP="00A50EC9"/>
    <w:p w:rsidR="00870D85" w:rsidRDefault="00870D85" w:rsidP="00A50EC9"/>
    <w:p w:rsidR="00870D85" w:rsidRDefault="00870D85" w:rsidP="00A50EC9"/>
    <w:p w:rsidR="00870D85" w:rsidRPr="00A50EC9" w:rsidRDefault="00870D85" w:rsidP="00A50EC9"/>
    <w:sectPr w:rsidR="00870D85" w:rsidRPr="00A50E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C9"/>
    <w:rsid w:val="00527D3E"/>
    <w:rsid w:val="00870D85"/>
    <w:rsid w:val="00A50EC9"/>
    <w:rsid w:val="00B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285CE-E062-49A5-9009-0581F107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61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Gabriel</dc:creator>
  <cp:keywords/>
  <cp:lastModifiedBy>Robert Gabriel</cp:lastModifiedBy>
  <cp:revision>1</cp:revision>
  <dcterms:created xsi:type="dcterms:W3CDTF">2013-10-14T13:57:00Z</dcterms:created>
  <dcterms:modified xsi:type="dcterms:W3CDTF">2013-10-14T14:58:00Z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