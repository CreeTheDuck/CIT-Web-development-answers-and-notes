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1B8" w:rsidRDefault="00CB637A">
      <w:pPr>
        <w:pStyle w:val="Title"/>
      </w:pPr>
      <w:r>
        <w:t>OOP</w:t>
      </w:r>
      <w:r w:rsidR="00330923">
        <w:t>]</w:t>
      </w:r>
    </w:p>
    <w:p w:rsidR="00330923" w:rsidRDefault="00330923" w:rsidP="00330923"/>
    <w:p w:rsidR="00330923" w:rsidRDefault="00330923" w:rsidP="00330923">
      <w:r w:rsidRPr="00330923">
        <w:t xml:space="preserve">l5c </w:t>
      </w:r>
    </w:p>
    <w:p w:rsidR="00330923" w:rsidRDefault="00330923" w:rsidP="00330923">
      <w:r w:rsidRPr="00330923">
        <w:t xml:space="preserve">l6 </w:t>
      </w:r>
    </w:p>
    <w:p w:rsidR="00330923" w:rsidRDefault="00330923" w:rsidP="00330923">
      <w:r w:rsidRPr="00330923">
        <w:t xml:space="preserve">l7a </w:t>
      </w:r>
    </w:p>
    <w:p w:rsidR="00330923" w:rsidRPr="00330923" w:rsidRDefault="00330923" w:rsidP="00330923">
      <w:bookmarkStart w:id="0" w:name="_GoBack"/>
      <w:bookmarkEnd w:id="0"/>
      <w:r w:rsidRPr="00330923">
        <w:t>l7b</w:t>
      </w:r>
    </w:p>
    <w:p w:rsidR="00CB637A" w:rsidRPr="00CB637A" w:rsidRDefault="00CB637A" w:rsidP="00CB637A"/>
    <w:p w:rsidR="00CE20A2" w:rsidRDefault="00CE20A2" w:rsidP="00CE20A2">
      <w:pPr>
        <w:spacing w:after="0"/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</w:pPr>
      <w:r w:rsidRPr="00CE20A2"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  <w:t>Class &amp; Instances</w:t>
      </w:r>
    </w:p>
    <w:p w:rsidR="00CE20A2" w:rsidRDefault="00CE20A2" w:rsidP="00CE20A2">
      <w:r>
        <w:t>In Java, a class is a definition of objects of the same kind. In other words, a class is a blueprint, template, or prototype that defines and describes the static attributes and dynamic behaviors common to all objects of the same kind.</w:t>
      </w:r>
    </w:p>
    <w:p w:rsidR="00CE20A2" w:rsidRDefault="00CE20A2" w:rsidP="00CE20A2">
      <w:r>
        <w:t>An instance is a realization of a particular item of a class. In other words, an instance is an instantiation of a class. All the instances of a class have similar properties, as described in the class definition. For example, you can define a class called "Student" and create three instances of the class "Student" for "Peter", "Paul" and "Pauline".</w:t>
      </w:r>
    </w:p>
    <w:p w:rsidR="002E31B8" w:rsidRDefault="00CE20A2" w:rsidP="00CE20A2">
      <w:r>
        <w:t>The term "object" usually refers to instance. But it is often used loosely, which may refer to a class or an instance.</w:t>
      </w:r>
    </w:p>
    <w:p w:rsidR="00CB637A" w:rsidRDefault="00CB637A" w:rsidP="00CE20A2">
      <w:pPr>
        <w:pStyle w:val="Heading1"/>
      </w:pPr>
    </w:p>
    <w:p w:rsidR="00CE20A2" w:rsidRDefault="00CB637A" w:rsidP="00CE20A2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07BCCD" wp14:editId="0EE2D3C0">
                <wp:simplePos x="0" y="0"/>
                <wp:positionH relativeFrom="column">
                  <wp:posOffset>47625</wp:posOffset>
                </wp:positionH>
                <wp:positionV relativeFrom="paragraph">
                  <wp:posOffset>515620</wp:posOffset>
                </wp:positionV>
                <wp:extent cx="3427095" cy="1924050"/>
                <wp:effectExtent l="0" t="0" r="2095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7095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944" w:rsidRPr="00CE20A2" w:rsidRDefault="004C1944" w:rsidP="00CE20A2">
                            <w:pPr>
                              <w:rPr>
                                <w:lang w:eastAsia="en-US"/>
                              </w:rPr>
                            </w:pPr>
                            <w:r w:rsidRPr="00CE20A2">
                              <w:rPr>
                                <w:lang w:eastAsia="en-US"/>
                              </w:rPr>
                              <w:t>A class can be visualized as a three-compartment box, as illustrated:</w:t>
                            </w:r>
                          </w:p>
                          <w:p w:rsidR="004C1944" w:rsidRPr="00CE20A2" w:rsidRDefault="004C1944" w:rsidP="00CE20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eastAsia="en-US"/>
                              </w:rPr>
                            </w:pPr>
                            <w:r w:rsidRPr="00CE20A2">
                              <w:rPr>
                                <w:i/>
                                <w:iCs/>
                                <w:lang w:eastAsia="en-US"/>
                              </w:rPr>
                              <w:t>Name</w:t>
                            </w:r>
                            <w:r w:rsidRPr="00CE20A2">
                              <w:rPr>
                                <w:lang w:eastAsia="en-US"/>
                              </w:rPr>
                              <w:t> (or identity): identifies the class.</w:t>
                            </w:r>
                          </w:p>
                          <w:p w:rsidR="004C1944" w:rsidRPr="00CE20A2" w:rsidRDefault="004C1944" w:rsidP="00CE20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eastAsia="en-US"/>
                              </w:rPr>
                            </w:pPr>
                            <w:r w:rsidRPr="00CE20A2">
                              <w:rPr>
                                <w:i/>
                                <w:iCs/>
                                <w:lang w:eastAsia="en-US"/>
                              </w:rPr>
                              <w:t>Variables</w:t>
                            </w:r>
                            <w:r w:rsidRPr="00CE20A2">
                              <w:rPr>
                                <w:lang w:eastAsia="en-US"/>
                              </w:rPr>
                              <w:t> (or attribute, state, field): contains the </w:t>
                            </w:r>
                            <w:r w:rsidRPr="00CE20A2">
                              <w:rPr>
                                <w:i/>
                                <w:iCs/>
                                <w:lang w:eastAsia="en-US"/>
                              </w:rPr>
                              <w:t>static attributes</w:t>
                            </w:r>
                            <w:r w:rsidRPr="00CE20A2">
                              <w:rPr>
                                <w:lang w:eastAsia="en-US"/>
                              </w:rPr>
                              <w:t> of the class.</w:t>
                            </w:r>
                          </w:p>
                          <w:p w:rsidR="004C1944" w:rsidRPr="00CE20A2" w:rsidRDefault="004C1944" w:rsidP="00CE20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eastAsia="en-US"/>
                              </w:rPr>
                            </w:pPr>
                            <w:r w:rsidRPr="00CE20A2">
                              <w:rPr>
                                <w:i/>
                                <w:iCs/>
                                <w:lang w:eastAsia="en-US"/>
                              </w:rPr>
                              <w:t>Methods</w:t>
                            </w:r>
                            <w:r w:rsidRPr="00CE20A2">
                              <w:rPr>
                                <w:lang w:eastAsia="en-US"/>
                              </w:rPr>
                              <w:t> (or behaviors, function, operation): contains the </w:t>
                            </w:r>
                            <w:r w:rsidRPr="00CE20A2">
                              <w:rPr>
                                <w:i/>
                                <w:iCs/>
                                <w:lang w:eastAsia="en-US"/>
                              </w:rPr>
                              <w:t>dynamic behaviors</w:t>
                            </w:r>
                            <w:r w:rsidRPr="00CE20A2">
                              <w:rPr>
                                <w:lang w:eastAsia="en-US"/>
                              </w:rPr>
                              <w:t> of the class.</w:t>
                            </w:r>
                          </w:p>
                          <w:p w:rsidR="004C1944" w:rsidRPr="00CE20A2" w:rsidRDefault="004C1944" w:rsidP="00CE20A2">
                            <w:pPr>
                              <w:rPr>
                                <w:lang w:eastAsia="en-US"/>
                              </w:rPr>
                            </w:pPr>
                            <w:r w:rsidRPr="00CE20A2">
                              <w:rPr>
                                <w:lang w:eastAsia="en-US"/>
                              </w:rPr>
                              <w:t>In other words, a class encapsulates the static attributes (data) and dynamic behaviors (operations that operate on the data) in a box.</w:t>
                            </w:r>
                          </w:p>
                          <w:p w:rsidR="004C1944" w:rsidRDefault="004C1944" w:rsidP="00CE20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7BC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75pt;margin-top:40.6pt;width:269.85pt;height:15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" strokecolor="white [3212]">
                <v:textbox>
                  <w:txbxContent>
                    <w:p w:rsidR="004C1944" w:rsidRPr="00CE20A2" w:rsidRDefault="004C1944" w:rsidP="00CE20A2">
                      <w:pPr>
                        <w:rPr>
                          <w:lang w:eastAsia="en-US"/>
                        </w:rPr>
                      </w:pPr>
                      <w:r w:rsidRPr="00CE20A2">
                        <w:rPr>
                          <w:lang w:eastAsia="en-US"/>
                        </w:rPr>
                        <w:t>A class can be visualized as a three-compartment box, as illustrated:</w:t>
                      </w:r>
                    </w:p>
                    <w:p w:rsidR="004C1944" w:rsidRPr="00CE20A2" w:rsidRDefault="004C1944" w:rsidP="00CE20A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eastAsia="en-US"/>
                        </w:rPr>
                      </w:pPr>
                      <w:r w:rsidRPr="00CE20A2">
                        <w:rPr>
                          <w:i/>
                          <w:iCs/>
                          <w:lang w:eastAsia="en-US"/>
                        </w:rPr>
                        <w:t>Name</w:t>
                      </w:r>
                      <w:r w:rsidRPr="00CE20A2">
                        <w:rPr>
                          <w:lang w:eastAsia="en-US"/>
                        </w:rPr>
                        <w:t> (or identity): identifies the class.</w:t>
                      </w:r>
                    </w:p>
                    <w:p w:rsidR="004C1944" w:rsidRPr="00CE20A2" w:rsidRDefault="004C1944" w:rsidP="00CE20A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eastAsia="en-US"/>
                        </w:rPr>
                      </w:pPr>
                      <w:r w:rsidRPr="00CE20A2">
                        <w:rPr>
                          <w:i/>
                          <w:iCs/>
                          <w:lang w:eastAsia="en-US"/>
                        </w:rPr>
                        <w:t>Variables</w:t>
                      </w:r>
                      <w:r w:rsidRPr="00CE20A2">
                        <w:rPr>
                          <w:lang w:eastAsia="en-US"/>
                        </w:rPr>
                        <w:t> (or attribute, state, field): contains the </w:t>
                      </w:r>
                      <w:r w:rsidRPr="00CE20A2">
                        <w:rPr>
                          <w:i/>
                          <w:iCs/>
                          <w:lang w:eastAsia="en-US"/>
                        </w:rPr>
                        <w:t>static attributes</w:t>
                      </w:r>
                      <w:r w:rsidRPr="00CE20A2">
                        <w:rPr>
                          <w:lang w:eastAsia="en-US"/>
                        </w:rPr>
                        <w:t> of the class.</w:t>
                      </w:r>
                    </w:p>
                    <w:p w:rsidR="004C1944" w:rsidRPr="00CE20A2" w:rsidRDefault="004C1944" w:rsidP="00CE20A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eastAsia="en-US"/>
                        </w:rPr>
                      </w:pPr>
                      <w:r w:rsidRPr="00CE20A2">
                        <w:rPr>
                          <w:i/>
                          <w:iCs/>
                          <w:lang w:eastAsia="en-US"/>
                        </w:rPr>
                        <w:t>Methods</w:t>
                      </w:r>
                      <w:r w:rsidRPr="00CE20A2">
                        <w:rPr>
                          <w:lang w:eastAsia="en-US"/>
                        </w:rPr>
                        <w:t> (or behaviors, function, operation): contains the </w:t>
                      </w:r>
                      <w:r w:rsidRPr="00CE20A2">
                        <w:rPr>
                          <w:i/>
                          <w:iCs/>
                          <w:lang w:eastAsia="en-US"/>
                        </w:rPr>
                        <w:t>dynamic behaviors</w:t>
                      </w:r>
                      <w:r w:rsidRPr="00CE20A2">
                        <w:rPr>
                          <w:lang w:eastAsia="en-US"/>
                        </w:rPr>
                        <w:t> of the class.</w:t>
                      </w:r>
                    </w:p>
                    <w:p w:rsidR="004C1944" w:rsidRPr="00CE20A2" w:rsidRDefault="004C1944" w:rsidP="00CE20A2">
                      <w:pPr>
                        <w:rPr>
                          <w:lang w:eastAsia="en-US"/>
                        </w:rPr>
                      </w:pPr>
                      <w:r w:rsidRPr="00CE20A2">
                        <w:rPr>
                          <w:lang w:eastAsia="en-US"/>
                        </w:rPr>
                        <w:t>In other words, a class encapsulates the static attributes (data) and dynamic behaviors (operations that operate on the data) in a box.</w:t>
                      </w:r>
                    </w:p>
                    <w:p w:rsidR="004C1944" w:rsidRDefault="004C1944" w:rsidP="00CE20A2"/>
                  </w:txbxContent>
                </v:textbox>
                <w10:wrap type="square"/>
              </v:shape>
            </w:pict>
          </mc:Fallback>
        </mc:AlternateContent>
      </w:r>
      <w:r w:rsidR="00CE20A2" w:rsidRPr="00CE20A2">
        <w:t>A Class is a 3-Compartment Box encapsulating Data and Operations</w:t>
      </w:r>
    </w:p>
    <w:p w:rsidR="00346F70" w:rsidRDefault="00346F70" w:rsidP="00CE20A2"/>
    <w:p w:rsidR="00CB637A" w:rsidRDefault="00CB637A" w:rsidP="00CE20A2">
      <w:r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78C0BDF0" wp14:editId="15439A66">
            <wp:simplePos x="0" y="0"/>
            <wp:positionH relativeFrom="column">
              <wp:posOffset>3990975</wp:posOffset>
            </wp:positionH>
            <wp:positionV relativeFrom="paragraph">
              <wp:posOffset>104140</wp:posOffset>
            </wp:positionV>
            <wp:extent cx="1895475" cy="1260475"/>
            <wp:effectExtent l="0" t="0" r="9525" b="0"/>
            <wp:wrapTight wrapText="bothSides">
              <wp:wrapPolygon edited="0">
                <wp:start x="0" y="0"/>
                <wp:lineTo x="0" y="21219"/>
                <wp:lineTo x="21491" y="21219"/>
                <wp:lineTo x="21491" y="0"/>
                <wp:lineTo x="0" y="0"/>
              </wp:wrapPolygon>
            </wp:wrapTight>
            <wp:docPr id="1" name="Picture 1" descr="OOP_ThreeCompar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OP_ThreeCompartm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637A" w:rsidRDefault="00CB637A" w:rsidP="00CE20A2"/>
    <w:p w:rsidR="00CB637A" w:rsidRDefault="00CB637A" w:rsidP="00CE20A2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CB637A" w:rsidRDefault="00CB637A" w:rsidP="00CE20A2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CB637A" w:rsidRDefault="00CB637A" w:rsidP="00CE20A2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CB637A" w:rsidRDefault="00CB637A" w:rsidP="00CE20A2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CB637A" w:rsidRDefault="00CB637A" w:rsidP="00CE20A2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CB637A" w:rsidRDefault="00CB637A" w:rsidP="00CE20A2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CB637A" w:rsidRDefault="00CB637A" w:rsidP="00CE20A2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CB637A" w:rsidRDefault="00CB637A" w:rsidP="00CE20A2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CB637A" w:rsidRDefault="00CB637A" w:rsidP="00CE20A2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CB637A" w:rsidRDefault="00CB637A" w:rsidP="00CE20A2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CB637A" w:rsidRDefault="00CB637A" w:rsidP="00CE20A2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CB637A" w:rsidRDefault="00CB637A" w:rsidP="00CE20A2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CB637A" w:rsidRDefault="00FF7DB2" w:rsidP="00CE20A2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noProof/>
          <w:lang w:eastAsia="en-US"/>
        </w:rPr>
        <w:drawing>
          <wp:anchor distT="0" distB="0" distL="114300" distR="114300" simplePos="0" relativeHeight="251662336" behindDoc="0" locked="0" layoutInCell="1" allowOverlap="1" wp14:anchorId="5D8F0C37" wp14:editId="53D494C9">
            <wp:simplePos x="0" y="0"/>
            <wp:positionH relativeFrom="column">
              <wp:posOffset>-19050</wp:posOffset>
            </wp:positionH>
            <wp:positionV relativeFrom="paragraph">
              <wp:posOffset>219075</wp:posOffset>
            </wp:positionV>
            <wp:extent cx="2657475" cy="2226310"/>
            <wp:effectExtent l="0" t="0" r="9525" b="2540"/>
            <wp:wrapTopAndBottom/>
            <wp:docPr id="2" name="Picture 2" descr="OOP_ClassExa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OP_ClassExampl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637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 followings figure shows a few examples of classes:</w:t>
      </w:r>
    </w:p>
    <w:p w:rsidR="00FF7DB2" w:rsidRDefault="00FF7DB2" w:rsidP="00CE20A2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FF7DB2" w:rsidRDefault="00FF7DB2" w:rsidP="00CE20A2"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 following figure shows two instances of the class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EastAsia" w:hAnsi="Consolas" w:cs="Consolas"/>
          <w:color w:val="000000"/>
          <w:sz w:val="21"/>
          <w:szCs w:val="21"/>
          <w:shd w:val="clear" w:color="auto" w:fill="FFFFFF"/>
        </w:rPr>
        <w:t>Student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identified as "</w:t>
      </w:r>
      <w:proofErr w:type="spellStart"/>
      <w:r>
        <w:rPr>
          <w:rStyle w:val="HTMLCode"/>
          <w:rFonts w:ascii="Consolas" w:eastAsiaTheme="minorEastAsia" w:hAnsi="Consolas" w:cs="Consolas"/>
          <w:color w:val="000000"/>
          <w:sz w:val="21"/>
          <w:szCs w:val="21"/>
          <w:shd w:val="clear" w:color="auto" w:fill="FFFFFF"/>
        </w:rPr>
        <w:t>paul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" and "</w:t>
      </w:r>
      <w:r>
        <w:rPr>
          <w:rStyle w:val="HTMLCode"/>
          <w:rFonts w:ascii="Consolas" w:eastAsiaTheme="minorEastAsia" w:hAnsi="Consolas" w:cs="Consolas"/>
          <w:color w:val="000000"/>
          <w:sz w:val="21"/>
          <w:szCs w:val="21"/>
          <w:shd w:val="clear" w:color="auto" w:fill="FFFFFF"/>
        </w:rPr>
        <w:t>peter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".</w:t>
      </w:r>
    </w:p>
    <w:p w:rsidR="00FF7DB2" w:rsidRDefault="00FF7DB2" w:rsidP="00CE20A2"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0DBB9AE7" wp14:editId="713247BD">
            <wp:simplePos x="0" y="0"/>
            <wp:positionH relativeFrom="column">
              <wp:posOffset>190500</wp:posOffset>
            </wp:positionH>
            <wp:positionV relativeFrom="paragraph">
              <wp:posOffset>153035</wp:posOffset>
            </wp:positionV>
            <wp:extent cx="3400425" cy="1542415"/>
            <wp:effectExtent l="0" t="0" r="9525" b="635"/>
            <wp:wrapTopAndBottom/>
            <wp:docPr id="3" name="Picture 3" descr="OOP_InstanceExa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OP_InstanceExampl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F7DB2" w:rsidRDefault="00FF7DB2" w:rsidP="00FF7DB2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Style w:val="line-heading"/>
          <w:rFonts w:ascii="Segoe UI" w:hAnsi="Segoe UI" w:cs="Segoe UI"/>
          <w:b/>
          <w:bCs/>
          <w:color w:val="444444"/>
          <w:spacing w:val="15"/>
          <w:sz w:val="23"/>
          <w:szCs w:val="23"/>
        </w:rPr>
        <w:t>Unified Modeling Language (UML) Class and Instance Diagrams: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 xml:space="preserve">The above class diagrams are drawn according to the UML notations. A class is represented as a 3-compartment box, containing name, variables, and methods, respectively. Class name is shown in bold and centralized. An instance (object) is also represented as a 3-compartment box, with instance name shown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as</w:t>
      </w:r>
      <w:r>
        <w:rPr>
          <w:rStyle w:val="HTMLCode"/>
          <w:rFonts w:ascii="Consolas" w:eastAsiaTheme="majorEastAsia" w:hAnsi="Consolas" w:cs="Consolas"/>
          <w:color w:val="000000"/>
          <w:u w:val="single"/>
        </w:rPr>
        <w:t>instanceName</w:t>
      </w:r>
      <w:proofErr w:type="gramStart"/>
      <w:r>
        <w:rPr>
          <w:rStyle w:val="HTMLCode"/>
          <w:rFonts w:ascii="Consolas" w:eastAsiaTheme="majorEastAsia" w:hAnsi="Consolas" w:cs="Consolas"/>
          <w:color w:val="000000"/>
          <w:u w:val="single"/>
        </w:rPr>
        <w:t>:Classname</w:t>
      </w:r>
      <w:proofErr w:type="spellEnd"/>
      <w:proofErr w:type="gramEnd"/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and underlined.</w:t>
      </w:r>
    </w:p>
    <w:p w:rsidR="00FF7DB2" w:rsidRDefault="00FF7DB2" w:rsidP="00FF7DB2">
      <w:pPr>
        <w:pStyle w:val="Heading5"/>
        <w:shd w:val="clear" w:color="auto" w:fill="FFFFFF"/>
        <w:spacing w:before="0"/>
        <w:rPr>
          <w:rFonts w:ascii="Segoe UI" w:hAnsi="Segoe UI" w:cs="Segoe UI"/>
          <w:color w:val="444444"/>
          <w:spacing w:val="15"/>
          <w:sz w:val="23"/>
          <w:szCs w:val="23"/>
        </w:rPr>
      </w:pPr>
      <w:r>
        <w:rPr>
          <w:rFonts w:ascii="Segoe UI" w:hAnsi="Segoe UI" w:cs="Segoe UI"/>
          <w:color w:val="444444"/>
          <w:spacing w:val="15"/>
          <w:sz w:val="23"/>
          <w:szCs w:val="23"/>
        </w:rPr>
        <w:t>Brief Summary</w:t>
      </w:r>
    </w:p>
    <w:p w:rsidR="00FF7DB2" w:rsidRDefault="00FF7DB2" w:rsidP="00FF7DB2">
      <w:pPr>
        <w:numPr>
          <w:ilvl w:val="0"/>
          <w:numId w:val="5"/>
        </w:numPr>
        <w:shd w:val="clear" w:color="auto" w:fill="FFFFFF"/>
        <w:spacing w:after="0" w:line="315" w:lineRule="atLeast"/>
        <w:ind w:left="60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class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is a programmer-defined, abstract, self-contained, reusable software entity that mimics a real-world thing.</w:t>
      </w:r>
    </w:p>
    <w:p w:rsidR="00FF7DB2" w:rsidRDefault="00FF7DB2" w:rsidP="00FF7DB2">
      <w:pPr>
        <w:numPr>
          <w:ilvl w:val="0"/>
          <w:numId w:val="5"/>
        </w:numPr>
        <w:shd w:val="clear" w:color="auto" w:fill="FFFFFF"/>
        <w:spacing w:before="96" w:after="96" w:line="315" w:lineRule="atLeast"/>
        <w:ind w:left="60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 class is a 3-compartment box containing the name, variables and the methods.</w:t>
      </w:r>
    </w:p>
    <w:p w:rsidR="00FF7DB2" w:rsidRDefault="00FF7DB2" w:rsidP="00FF7DB2">
      <w:pPr>
        <w:numPr>
          <w:ilvl w:val="0"/>
          <w:numId w:val="5"/>
        </w:numPr>
        <w:shd w:val="clear" w:color="auto" w:fill="FFFFFF"/>
        <w:spacing w:after="0" w:line="315" w:lineRule="atLeast"/>
        <w:ind w:left="60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A class encapsulates the data structures (in variables) and algorithms (methods). The values of the variables constitute its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state</w:t>
      </w:r>
      <w:r>
        <w:rPr>
          <w:rFonts w:ascii="Segoe UI" w:hAnsi="Segoe UI" w:cs="Segoe UI"/>
          <w:color w:val="000000"/>
          <w:sz w:val="21"/>
          <w:szCs w:val="21"/>
        </w:rPr>
        <w:t>. The methods constitute its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behaviors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FF7DB2" w:rsidRDefault="00FF7DB2" w:rsidP="00FF7DB2">
      <w:pPr>
        <w:numPr>
          <w:ilvl w:val="0"/>
          <w:numId w:val="5"/>
        </w:numPr>
        <w:shd w:val="clear" w:color="auto" w:fill="FFFFFF"/>
        <w:spacing w:after="0" w:line="315" w:lineRule="atLeast"/>
        <w:ind w:left="60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An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instance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is an instantiation (or realization) of a particular item of a class.</w:t>
      </w:r>
    </w:p>
    <w:p w:rsidR="00346F70" w:rsidRDefault="00346F70" w:rsidP="00CE20A2"/>
    <w:p w:rsidR="00FF7DB2" w:rsidRDefault="00FF7DB2" w:rsidP="00CE20A2"/>
    <w:p w:rsidR="00FF7DB2" w:rsidRDefault="00FF7DB2" w:rsidP="00CE20A2"/>
    <w:p w:rsidR="00FF7DB2" w:rsidRDefault="00FF7DB2" w:rsidP="00CE20A2"/>
    <w:p w:rsidR="00FF7DB2" w:rsidRPr="00CE20A2" w:rsidRDefault="00FF7DB2" w:rsidP="00CE20A2"/>
    <w:sectPr w:rsidR="00FF7DB2" w:rsidRPr="00CE20A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620E2"/>
    <w:multiLevelType w:val="multilevel"/>
    <w:tmpl w:val="71D0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624342"/>
    <w:multiLevelType w:val="hybridMultilevel"/>
    <w:tmpl w:val="094AA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BB65EC"/>
    <w:multiLevelType w:val="multilevel"/>
    <w:tmpl w:val="D38E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0A2"/>
    <w:rsid w:val="00051BD3"/>
    <w:rsid w:val="002E31B8"/>
    <w:rsid w:val="0030486B"/>
    <w:rsid w:val="00330923"/>
    <w:rsid w:val="00346F70"/>
    <w:rsid w:val="004C1944"/>
    <w:rsid w:val="00AB18D1"/>
    <w:rsid w:val="00CB637A"/>
    <w:rsid w:val="00CE20A2"/>
    <w:rsid w:val="00FF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03B13-7557-470E-845A-6D13A225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2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CE20A2"/>
  </w:style>
  <w:style w:type="character" w:styleId="HTMLCode">
    <w:name w:val="HTML Code"/>
    <w:basedOn w:val="DefaultParagraphFont"/>
    <w:uiPriority w:val="99"/>
    <w:semiHidden/>
    <w:unhideWhenUsed/>
    <w:rsid w:val="00CB637A"/>
    <w:rPr>
      <w:rFonts w:ascii="Courier New" w:eastAsia="Times New Roman" w:hAnsi="Courier New" w:cs="Courier New"/>
      <w:sz w:val="20"/>
      <w:szCs w:val="20"/>
    </w:rPr>
  </w:style>
  <w:style w:type="character" w:customStyle="1" w:styleId="line-heading">
    <w:name w:val="line-heading"/>
    <w:basedOn w:val="DefaultParagraphFont"/>
    <w:rsid w:val="00FF7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2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\AppData\Roaming\Microsoft\Templates\Ion%20design%20(blank)(2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(blank)(2)</Template>
  <TotalTime>95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Gabriel</dc:creator>
  <cp:keywords/>
  <cp:lastModifiedBy>Robert Gabriel</cp:lastModifiedBy>
  <cp:revision>4</cp:revision>
  <dcterms:created xsi:type="dcterms:W3CDTF">2013-09-26T12:21:00Z</dcterms:created>
  <dcterms:modified xsi:type="dcterms:W3CDTF">2013-10-22T14:55:00Z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